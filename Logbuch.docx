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E183F" w14:textId="77777777" w:rsidR="00C93B45" w:rsidRPr="009E4DE4" w:rsidRDefault="009E4DE4">
      <w:pPr>
        <w:pStyle w:val="Titel"/>
        <w:rPr>
          <w:lang w:val="en-US"/>
        </w:rPr>
      </w:pPr>
      <w:r w:rsidRPr="009E4DE4">
        <w:rPr>
          <w:lang w:val="en-US"/>
        </w:rPr>
        <w:t>Logbuch</w:t>
      </w:r>
    </w:p>
    <w:sdt>
      <w:sdtPr>
        <w:id w:val="216403978"/>
        <w:placeholder>
          <w:docPart w:val="1AD9494EEE0C4950A216ECE785828F17"/>
        </w:placeholder>
        <w:date>
          <w:dateFormat w:val="dd.MM.yyyy"/>
          <w:lid w:val="de-DE"/>
          <w:storeMappedDataAs w:val="dateTime"/>
          <w:calendar w:val="gregorian"/>
        </w:date>
      </w:sdtPr>
      <w:sdtEndPr/>
      <w:sdtContent>
        <w:p w14:paraId="68E4E68D" w14:textId="77777777" w:rsidR="00C93B45" w:rsidRPr="009E4DE4" w:rsidRDefault="009E4DE4">
          <w:pPr>
            <w:pStyle w:val="Untertitel"/>
          </w:pPr>
          <w:proofErr w:type="spellStart"/>
          <w:r w:rsidRPr="009E4DE4">
            <w:t>Gailberger</w:t>
          </w:r>
          <w:proofErr w:type="spellEnd"/>
          <w:r w:rsidRPr="009E4DE4">
            <w:t xml:space="preserve"> Marcel, </w:t>
          </w:r>
          <w:proofErr w:type="spellStart"/>
          <w:r w:rsidRPr="009E4DE4">
            <w:t>Goisek</w:t>
          </w:r>
          <w:proofErr w:type="spellEnd"/>
          <w:r w:rsidRPr="009E4DE4">
            <w:t xml:space="preserve"> Pascal, Kriegl Veren</w:t>
          </w:r>
          <w:r>
            <w:t xml:space="preserve">a, </w:t>
          </w:r>
          <w:proofErr w:type="spellStart"/>
          <w:r>
            <w:t>Lambauer</w:t>
          </w:r>
          <w:proofErr w:type="spellEnd"/>
          <w:r>
            <w:t xml:space="preserve"> Florian</w:t>
          </w:r>
        </w:p>
      </w:sdtContent>
    </w:sdt>
    <w:p w14:paraId="306D9BDF" w14:textId="77777777" w:rsidR="00C93B45" w:rsidRDefault="009E4DE4" w:rsidP="004F183A">
      <w:pPr>
        <w:pStyle w:val="berschrift2"/>
      </w:pPr>
      <w:r>
        <w:t>08.03.2018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9E4DE4" w:rsidRPr="00A258E7" w14:paraId="4F680BCE" w14:textId="7777777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78017C05" w14:textId="77777777" w:rsidR="009E4DE4" w:rsidRPr="00A258E7" w:rsidRDefault="009E4DE4" w:rsidP="007635D4">
            <w:pPr>
              <w:jc w:val="left"/>
              <w:rPr>
                <w:b/>
                <w:sz w:val="24"/>
              </w:rPr>
            </w:pPr>
          </w:p>
        </w:tc>
        <w:tc>
          <w:tcPr>
            <w:tcW w:w="4747" w:type="pct"/>
          </w:tcPr>
          <w:p w14:paraId="6BFFCCFE" w14:textId="77777777" w:rsidR="009E4DE4" w:rsidRPr="009E4DE4" w:rsidRDefault="009E4DE4" w:rsidP="009E4DE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Festlegen der User Stories zum </w:t>
            </w:r>
            <w:proofErr w:type="spellStart"/>
            <w:r>
              <w:rPr>
                <w:b/>
                <w:i w:val="0"/>
                <w:sz w:val="24"/>
              </w:rPr>
              <w:t>Clicker</w:t>
            </w:r>
            <w:proofErr w:type="spellEnd"/>
            <w:r w:rsidR="0004581D">
              <w:rPr>
                <w:b/>
                <w:i w:val="0"/>
                <w:sz w:val="24"/>
              </w:rPr>
              <w:t>.</w:t>
            </w:r>
          </w:p>
        </w:tc>
      </w:tr>
    </w:tbl>
    <w:p w14:paraId="6599CE74" w14:textId="77777777" w:rsidR="004F183A" w:rsidRPr="00BE2B2E" w:rsidRDefault="004F183A" w:rsidP="004F183A"/>
    <w:p w14:paraId="58921234" w14:textId="77777777" w:rsidR="00C93B45" w:rsidRPr="00BE2B2E" w:rsidRDefault="009E4DE4" w:rsidP="0036580F">
      <w:pPr>
        <w:pStyle w:val="berschrift2"/>
        <w:tabs>
          <w:tab w:val="clear" w:pos="360"/>
        </w:tabs>
      </w:pPr>
      <w:r>
        <w:t>13.03.2018</w:t>
      </w:r>
    </w:p>
    <w:sdt>
      <w:sdtPr>
        <w:rPr>
          <w:b/>
          <w:sz w:val="24"/>
        </w:rPr>
        <w:id w:val="-1466881030"/>
        <w:placeholder>
          <w:docPart w:val="82E25E4D5DBA470D9722996EEEA1BDA9"/>
        </w:placeholder>
        <w15:appearance w15:val="hidden"/>
      </w:sdtPr>
      <w:sdtEndPr>
        <w:rPr>
          <w:b w:val="0"/>
          <w:sz w:val="18"/>
        </w:rPr>
      </w:sdtEndPr>
      <w:sdtContent>
        <w:tbl>
          <w:tblPr>
            <w:tblStyle w:val="TipTable"/>
            <w:tblW w:w="5000" w:type="pct"/>
            <w:tblLook w:val="04A0" w:firstRow="1" w:lastRow="0" w:firstColumn="1" w:lastColumn="0" w:noHBand="0" w:noVBand="1"/>
          </w:tblPr>
          <w:tblGrid>
            <w:gridCol w:w="457"/>
            <w:gridCol w:w="8570"/>
          </w:tblGrid>
          <w:tr w:rsidR="00C93B45" w:rsidRPr="00BE2B2E" w14:paraId="4ED99E1C" w14:textId="77777777" w:rsidTr="008765A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3" w:type="pct"/>
              </w:tcPr>
              <w:p w14:paraId="76D13B77" w14:textId="77777777" w:rsidR="00C93B45" w:rsidRPr="00A258E7" w:rsidRDefault="00C93B45" w:rsidP="00A258E7">
                <w:pPr>
                  <w:jc w:val="left"/>
                  <w:rPr>
                    <w:b/>
                    <w:sz w:val="24"/>
                  </w:rPr>
                </w:pPr>
              </w:p>
            </w:tc>
            <w:tc>
              <w:tcPr>
                <w:tcW w:w="4747" w:type="pct"/>
              </w:tcPr>
              <w:p w14:paraId="53E3379F" w14:textId="77777777" w:rsidR="00515D2C" w:rsidRPr="00A258E7" w:rsidRDefault="009E4DE4" w:rsidP="009E4DE4">
                <w:pPr>
                  <w:pStyle w:val="Tipptex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b/>
                    <w:i w:val="0"/>
                    <w:sz w:val="24"/>
                  </w:rPr>
                  <w:t xml:space="preserve">Ergänzen der User Stories vom </w:t>
                </w:r>
                <w:proofErr w:type="spellStart"/>
                <w:r>
                  <w:rPr>
                    <w:b/>
                    <w:i w:val="0"/>
                    <w:sz w:val="24"/>
                  </w:rPr>
                  <w:t>Clicker</w:t>
                </w:r>
                <w:proofErr w:type="spellEnd"/>
                <w:r>
                  <w:rPr>
                    <w:b/>
                    <w:i w:val="0"/>
                    <w:sz w:val="24"/>
                  </w:rPr>
                  <w:t xml:space="preserve"> und erstellen der dazugehörigen Demos</w:t>
                </w:r>
                <w:r w:rsidR="0004581D">
                  <w:rPr>
                    <w:b/>
                    <w:i w:val="0"/>
                    <w:sz w:val="24"/>
                  </w:rPr>
                  <w:t>.</w:t>
                </w:r>
              </w:p>
            </w:tc>
          </w:tr>
        </w:tbl>
        <w:p w14:paraId="0D937FBA" w14:textId="77777777" w:rsidR="00C93B45" w:rsidRPr="00BE2B2E" w:rsidRDefault="007F3727"/>
      </w:sdtContent>
    </w:sdt>
    <w:p w14:paraId="6E97B718" w14:textId="77777777" w:rsidR="00C93B45" w:rsidRPr="00BE2B2E" w:rsidRDefault="009E4DE4">
      <w:pPr>
        <w:pStyle w:val="berschrift2"/>
      </w:pPr>
      <w:r>
        <w:t>15.03.2018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4F6D8C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D57FA38" w14:textId="77777777" w:rsidR="00C93B45" w:rsidRPr="0004581D" w:rsidRDefault="00C93B45" w:rsidP="0004581D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432722C4" w14:textId="77777777" w:rsidR="009E4DE4" w:rsidRPr="0004581D" w:rsidRDefault="009E4DE4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4581D">
              <w:rPr>
                <w:b/>
                <w:i w:val="0"/>
                <w:sz w:val="24"/>
              </w:rPr>
              <w:t xml:space="preserve">Festlegen des ersten Termins für die Fertigstellung der 3&amp;4ten User </w:t>
            </w:r>
            <w:r w:rsidR="009F2D51" w:rsidRPr="0004581D">
              <w:rPr>
                <w:b/>
                <w:i w:val="0"/>
                <w:sz w:val="24"/>
              </w:rPr>
              <w:t>Story</w:t>
            </w:r>
            <w:r w:rsidRPr="0004581D">
              <w:rPr>
                <w:b/>
                <w:i w:val="0"/>
                <w:sz w:val="24"/>
              </w:rPr>
              <w:t xml:space="preserve"> und </w:t>
            </w:r>
            <w:r w:rsidR="0004581D">
              <w:rPr>
                <w:b/>
                <w:i w:val="0"/>
                <w:sz w:val="24"/>
              </w:rPr>
              <w:t>b</w:t>
            </w:r>
            <w:r w:rsidRPr="0004581D">
              <w:rPr>
                <w:b/>
                <w:i w:val="0"/>
                <w:sz w:val="24"/>
              </w:rPr>
              <w:t xml:space="preserve">eginn daran zu </w:t>
            </w:r>
            <w:r w:rsidR="0004581D">
              <w:rPr>
                <w:b/>
                <w:i w:val="0"/>
                <w:sz w:val="24"/>
              </w:rPr>
              <w:t>a</w:t>
            </w:r>
            <w:r w:rsidRPr="0004581D">
              <w:rPr>
                <w:b/>
                <w:i w:val="0"/>
                <w:sz w:val="24"/>
              </w:rPr>
              <w:t xml:space="preserve">rbeiten. Fertigstellungstermin der 3&amp;4ten User </w:t>
            </w:r>
            <w:r w:rsidR="009F2D51" w:rsidRPr="0004581D">
              <w:rPr>
                <w:b/>
                <w:i w:val="0"/>
                <w:sz w:val="24"/>
              </w:rPr>
              <w:t>Story</w:t>
            </w:r>
            <w:r w:rsidRPr="0004581D">
              <w:rPr>
                <w:b/>
                <w:i w:val="0"/>
                <w:sz w:val="24"/>
              </w:rPr>
              <w:t>: 22.03.2018</w:t>
            </w:r>
          </w:p>
        </w:tc>
      </w:tr>
    </w:tbl>
    <w:p w14:paraId="38BA89A9" w14:textId="77777777" w:rsidR="00C93B45" w:rsidRPr="00BE2B2E" w:rsidRDefault="00C93B45"/>
    <w:p w14:paraId="673FF6CD" w14:textId="77777777" w:rsidR="00C93B45" w:rsidRPr="00BE2B2E" w:rsidRDefault="009E4DE4" w:rsidP="00515D2C">
      <w:pPr>
        <w:pStyle w:val="berschrift2"/>
      </w:pPr>
      <w:r>
        <w:t>20.03.2018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104EF3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BEC1195" w14:textId="77777777" w:rsidR="00515D2C" w:rsidRPr="00BE2B2E" w:rsidRDefault="00515D2C" w:rsidP="00515D2C"/>
        </w:tc>
        <w:tc>
          <w:tcPr>
            <w:tcW w:w="4692" w:type="pct"/>
          </w:tcPr>
          <w:p w14:paraId="4A6B4550" w14:textId="77777777" w:rsidR="009F2D51" w:rsidRPr="00BE2B2E" w:rsidRDefault="009F2D51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581D">
              <w:rPr>
                <w:b/>
                <w:i w:val="0"/>
                <w:sz w:val="24"/>
              </w:rPr>
              <w:t>Weiterentwickeln der 3ten und 4ten User Stor</w:t>
            </w:r>
            <w:r w:rsidR="0004581D">
              <w:rPr>
                <w:b/>
                <w:i w:val="0"/>
                <w:sz w:val="24"/>
              </w:rPr>
              <w:t>ies</w:t>
            </w:r>
            <w:r w:rsidRPr="0004581D">
              <w:rPr>
                <w:b/>
                <w:i w:val="0"/>
                <w:sz w:val="24"/>
              </w:rPr>
              <w:t xml:space="preserve"> und erstellen des Projektphasenplans.</w:t>
            </w:r>
          </w:p>
        </w:tc>
      </w:tr>
    </w:tbl>
    <w:p w14:paraId="3FD28731" w14:textId="77777777" w:rsidR="00C93B45" w:rsidRPr="00BE2B2E" w:rsidRDefault="00C93B45"/>
    <w:p w14:paraId="0A9937D9" w14:textId="77777777" w:rsidR="00C93B45" w:rsidRPr="00BE2B2E" w:rsidRDefault="009F2D51">
      <w:pPr>
        <w:pStyle w:val="berschrift2"/>
      </w:pPr>
      <w:r>
        <w:t>22.03.2018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C93B45" w:rsidRPr="00BE2B2E" w14:paraId="1AA37D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3003987" w14:textId="77777777" w:rsidR="00515D2C" w:rsidRPr="0004581D" w:rsidRDefault="00515D2C" w:rsidP="0004581D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2AABC4A3" w14:textId="5B993577" w:rsidR="00515D2C" w:rsidRPr="0004581D" w:rsidRDefault="009F2D51" w:rsidP="0004581D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4581D">
              <w:rPr>
                <w:b/>
                <w:i w:val="0"/>
                <w:sz w:val="24"/>
              </w:rPr>
              <w:t xml:space="preserve">Fertigstellung der 3ten und 4ten User Story. Festlegen der User Stories zur Slot Maschine und erstellen der dazugehörigen Demos.  </w:t>
            </w:r>
          </w:p>
        </w:tc>
      </w:tr>
    </w:tbl>
    <w:p w14:paraId="0D1EF4FA" w14:textId="77777777" w:rsidR="00C93B45" w:rsidRDefault="00C93B45"/>
    <w:p w14:paraId="77A8CED1" w14:textId="77777777" w:rsidR="0004581D" w:rsidRPr="00BE2B2E" w:rsidRDefault="0004581D" w:rsidP="0004581D">
      <w:pPr>
        <w:pStyle w:val="berschrift2"/>
      </w:pPr>
      <w:r>
        <w:t>05.04.2018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04581D" w:rsidRPr="00BE2B2E" w14:paraId="3D61B460" w14:textId="77777777" w:rsidTr="00763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2132A61" w14:textId="77777777" w:rsidR="0004581D" w:rsidRPr="0004581D" w:rsidRDefault="0004581D" w:rsidP="007635D4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544D87DB" w14:textId="77777777" w:rsidR="0004581D" w:rsidRPr="0004581D" w:rsidRDefault="006F38E9" w:rsidP="007635D4">
            <w:pPr>
              <w:pStyle w:val="Tip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Weiterarbeiten an der 1ten User Story von der Slot Maschine. </w:t>
            </w:r>
            <w:r w:rsidR="00ED611A">
              <w:rPr>
                <w:b/>
                <w:i w:val="0"/>
                <w:sz w:val="24"/>
              </w:rPr>
              <w:t>Informieren über die Wahrscheinlichkeitsrechung.</w:t>
            </w:r>
          </w:p>
        </w:tc>
      </w:tr>
    </w:tbl>
    <w:p w14:paraId="68519C37" w14:textId="77777777" w:rsidR="0004581D" w:rsidRDefault="0004581D"/>
    <w:p w14:paraId="1DE2E5EA" w14:textId="77777777" w:rsidR="00DA71FA" w:rsidRPr="00BE2B2E" w:rsidRDefault="00DA71FA" w:rsidP="00DA71FA">
      <w:pPr>
        <w:pStyle w:val="berschrift2"/>
      </w:pPr>
      <w:r>
        <w:t>10.04.2018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DA71FA" w:rsidRPr="00BE2B2E" w14:paraId="2F4FAAF6" w14:textId="77777777" w:rsidTr="009D4E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49B061F" w14:textId="77777777" w:rsidR="00DA71FA" w:rsidRPr="0004581D" w:rsidRDefault="00DA71FA" w:rsidP="009D4ECA">
            <w:pPr>
              <w:pStyle w:val="Tipptex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6A468B02" w14:textId="0307053F" w:rsidR="00DA71FA" w:rsidRPr="00D749B0" w:rsidRDefault="00D749B0" w:rsidP="00D749B0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</w:rPr>
            </w:pPr>
            <w:r>
              <w:rPr>
                <w:b/>
                <w:i w:val="0"/>
                <w:sz w:val="24"/>
              </w:rPr>
              <w:t>Weiterarbeiten an der 1ten User Story der Slot Maschine</w:t>
            </w:r>
            <w:r w:rsidR="00DC116F">
              <w:rPr>
                <w:b/>
                <w:i w:val="0"/>
                <w:sz w:val="24"/>
              </w:rPr>
              <w:t>.</w:t>
            </w:r>
            <w:r>
              <w:rPr>
                <w:b/>
                <w:i w:val="0"/>
                <w:sz w:val="24"/>
              </w:rPr>
              <w:t xml:space="preserve"> Anpassen der Bilder für die Slot Maschine.</w:t>
            </w:r>
          </w:p>
        </w:tc>
      </w:tr>
    </w:tbl>
    <w:p w14:paraId="1E5E740A" w14:textId="6DBB1763" w:rsidR="00DA71FA" w:rsidRDefault="00DA71FA"/>
    <w:p w14:paraId="06FF2E82" w14:textId="5BF61D16" w:rsidR="00D749B0" w:rsidRPr="00BE2B2E" w:rsidRDefault="00D749B0" w:rsidP="00D749B0">
      <w:pPr>
        <w:pStyle w:val="berschrift2"/>
      </w:pPr>
      <w:r>
        <w:t>12.04.2018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D749B0" w:rsidRPr="00BE2B2E" w14:paraId="5F36FEBE" w14:textId="77777777" w:rsidTr="009A6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6A7DABE" w14:textId="77777777" w:rsidR="00D749B0" w:rsidRPr="0004581D" w:rsidRDefault="00D749B0" w:rsidP="000916D6">
            <w:pPr>
              <w:pStyle w:val="Tipptext"/>
              <w:tabs>
                <w:tab w:val="right" w:pos="7895"/>
              </w:tabs>
              <w:jc w:val="lef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707F5043" w14:textId="2BADBFF7" w:rsidR="00D749B0" w:rsidRPr="000916D6" w:rsidRDefault="00971CCA" w:rsidP="000916D6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916D6">
              <w:rPr>
                <w:b/>
                <w:i w:val="0"/>
                <w:sz w:val="24"/>
              </w:rPr>
              <w:t xml:space="preserve">Sprint </w:t>
            </w:r>
            <w:proofErr w:type="spellStart"/>
            <w:r w:rsidRPr="000916D6">
              <w:rPr>
                <w:b/>
                <w:i w:val="0"/>
                <w:sz w:val="24"/>
              </w:rPr>
              <w:t>Planning</w:t>
            </w:r>
            <w:proofErr w:type="spellEnd"/>
            <w:r w:rsidRPr="000916D6">
              <w:rPr>
                <w:b/>
                <w:i w:val="0"/>
                <w:sz w:val="24"/>
              </w:rPr>
              <w:t xml:space="preserve"> zu der Slot Maschine erstellen. Weiterprogrammieren an der Slot Maschine und Datum festlegen </w:t>
            </w:r>
            <w:r w:rsidR="000916D6" w:rsidRPr="000916D6">
              <w:rPr>
                <w:b/>
                <w:i w:val="0"/>
                <w:sz w:val="24"/>
              </w:rPr>
              <w:t xml:space="preserve">an dem die Slot Maschine funktionsfähig sein sollte. Fertigstellungstermin: </w:t>
            </w:r>
            <w:r w:rsidR="00930773">
              <w:rPr>
                <w:b/>
                <w:i w:val="0"/>
                <w:sz w:val="24"/>
              </w:rPr>
              <w:t>05.06.2018</w:t>
            </w:r>
          </w:p>
        </w:tc>
      </w:tr>
    </w:tbl>
    <w:p w14:paraId="5BD7A825" w14:textId="2598DA56" w:rsidR="00D749B0" w:rsidRDefault="00D749B0" w:rsidP="00D749B0"/>
    <w:p w14:paraId="492AAD46" w14:textId="4B3B68B2" w:rsidR="000916D6" w:rsidRPr="00BE2B2E" w:rsidRDefault="000916D6" w:rsidP="000916D6">
      <w:pPr>
        <w:pStyle w:val="berschrift2"/>
      </w:pPr>
      <w:r>
        <w:t>17.04.2018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556"/>
        <w:gridCol w:w="8471"/>
      </w:tblGrid>
      <w:tr w:rsidR="000916D6" w:rsidRPr="00BE2B2E" w14:paraId="50F8023F" w14:textId="77777777" w:rsidTr="00566D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54641F5" w14:textId="77777777" w:rsidR="000916D6" w:rsidRPr="0004581D" w:rsidRDefault="000916D6" w:rsidP="00566D04">
            <w:pPr>
              <w:pStyle w:val="Tipptext"/>
              <w:tabs>
                <w:tab w:val="right" w:pos="7895"/>
              </w:tabs>
              <w:jc w:val="left"/>
              <w:rPr>
                <w:b/>
                <w:i w:val="0"/>
                <w:sz w:val="24"/>
              </w:rPr>
            </w:pPr>
          </w:p>
        </w:tc>
        <w:tc>
          <w:tcPr>
            <w:tcW w:w="4692" w:type="pct"/>
          </w:tcPr>
          <w:p w14:paraId="735CFA37" w14:textId="6C4F00D9" w:rsidR="000916D6" w:rsidRPr="000916D6" w:rsidRDefault="006845AB" w:rsidP="00566D04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Sprint </w:t>
            </w:r>
            <w:proofErr w:type="spellStart"/>
            <w:r>
              <w:rPr>
                <w:b/>
                <w:i w:val="0"/>
                <w:sz w:val="24"/>
              </w:rPr>
              <w:t>Planning</w:t>
            </w:r>
            <w:proofErr w:type="spellEnd"/>
            <w:r>
              <w:rPr>
                <w:b/>
                <w:i w:val="0"/>
                <w:sz w:val="24"/>
              </w:rPr>
              <w:t xml:space="preserve"> abschließen</w:t>
            </w:r>
            <w:r w:rsidR="004F4613">
              <w:rPr>
                <w:b/>
                <w:i w:val="0"/>
                <w:sz w:val="24"/>
              </w:rPr>
              <w:t xml:space="preserve">, </w:t>
            </w:r>
            <w:r w:rsidR="00B63936">
              <w:rPr>
                <w:b/>
                <w:i w:val="0"/>
                <w:sz w:val="24"/>
              </w:rPr>
              <w:t>weiterprogrammieren an der Slot</w:t>
            </w:r>
            <w:r w:rsidR="004F4613">
              <w:rPr>
                <w:b/>
                <w:i w:val="0"/>
                <w:sz w:val="24"/>
              </w:rPr>
              <w:t xml:space="preserve"> </w:t>
            </w:r>
            <w:r w:rsidR="00B63936">
              <w:rPr>
                <w:b/>
                <w:i w:val="0"/>
                <w:sz w:val="24"/>
              </w:rPr>
              <w:t>Maschine</w:t>
            </w:r>
            <w:r w:rsidR="004F4613">
              <w:rPr>
                <w:b/>
                <w:i w:val="0"/>
                <w:sz w:val="24"/>
              </w:rPr>
              <w:t xml:space="preserve"> und </w:t>
            </w:r>
            <w:r w:rsidR="00B07479">
              <w:rPr>
                <w:b/>
                <w:i w:val="0"/>
                <w:sz w:val="24"/>
              </w:rPr>
              <w:t xml:space="preserve">informieren über Wahrscheinlichkeitsrechnungen. </w:t>
            </w:r>
            <w:r w:rsidR="00A04496">
              <w:rPr>
                <w:b/>
                <w:i w:val="0"/>
                <w:sz w:val="24"/>
              </w:rPr>
              <w:t xml:space="preserve">Bilder für die Slot Maschine </w:t>
            </w:r>
            <w:r w:rsidR="00837A33">
              <w:rPr>
                <w:b/>
                <w:i w:val="0"/>
                <w:sz w:val="24"/>
              </w:rPr>
              <w:t>suchen</w:t>
            </w:r>
            <w:r w:rsidR="00A04496">
              <w:rPr>
                <w:b/>
                <w:i w:val="0"/>
                <w:sz w:val="24"/>
              </w:rPr>
              <w:t xml:space="preserve">. </w:t>
            </w:r>
          </w:p>
        </w:tc>
      </w:tr>
    </w:tbl>
    <w:p w14:paraId="319DF628" w14:textId="77777777" w:rsidR="00DE1E59" w:rsidRDefault="00DE1E59" w:rsidP="00DE1E59"/>
    <w:p w14:paraId="3D7D324B" w14:textId="63B960CE" w:rsidR="00D749B0" w:rsidRDefault="00875C92" w:rsidP="00216A43">
      <w:pPr>
        <w:pStyle w:val="berschrift2"/>
      </w:pPr>
      <w:r>
        <w:t xml:space="preserve">  24</w:t>
      </w:r>
      <w:r w:rsidR="00DE1E59">
        <w:t>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216A43" w:rsidRPr="00010FB4" w14:paraId="3F64DBD9" w14:textId="77777777" w:rsidTr="001C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44E97B4A" w14:textId="77777777" w:rsidR="00216A43" w:rsidRPr="00010FB4" w:rsidRDefault="00216A43" w:rsidP="00010FB4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4C2B97A1" w14:textId="0287A001" w:rsidR="00216A43" w:rsidRPr="00010FB4" w:rsidRDefault="00216A43" w:rsidP="00010FB4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 w:rsidRPr="00010FB4">
              <w:rPr>
                <w:b/>
                <w:i w:val="0"/>
                <w:sz w:val="24"/>
              </w:rPr>
              <w:t xml:space="preserve">Weiterprogrammieren an der Slot-Maschine. </w:t>
            </w:r>
            <w:proofErr w:type="spellStart"/>
            <w:r w:rsidRPr="00010FB4">
              <w:rPr>
                <w:b/>
                <w:i w:val="0"/>
                <w:sz w:val="24"/>
              </w:rPr>
              <w:t>Git</w:t>
            </w:r>
            <w:proofErr w:type="spellEnd"/>
            <w:r w:rsidRPr="00010FB4">
              <w:rPr>
                <w:b/>
                <w:i w:val="0"/>
                <w:sz w:val="24"/>
              </w:rPr>
              <w:t>-Repository erstellen und alle bereits vorhandenen Dokumente hochladen</w:t>
            </w:r>
            <w:r w:rsidRPr="00DE37D1">
              <w:rPr>
                <w:b/>
                <w:i w:val="0"/>
                <w:sz w:val="24"/>
              </w:rPr>
              <w:t>.</w:t>
            </w:r>
          </w:p>
        </w:tc>
      </w:tr>
    </w:tbl>
    <w:p w14:paraId="59C3BAFE" w14:textId="099237AC" w:rsidR="00216A43" w:rsidRDefault="00216A43" w:rsidP="00216A43"/>
    <w:p w14:paraId="306F71AD" w14:textId="6771F84A" w:rsidR="00B02F70" w:rsidRDefault="00B02F70" w:rsidP="00B02F70">
      <w:pPr>
        <w:pStyle w:val="berschrift2"/>
      </w:pPr>
      <w:r>
        <w:t xml:space="preserve">  2</w:t>
      </w:r>
      <w:r w:rsidR="00303FE1">
        <w:t>6</w:t>
      </w:r>
      <w:r>
        <w:t>.04.2018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B02F70" w:rsidRPr="00010FB4" w14:paraId="5C69D2BC" w14:textId="77777777" w:rsidTr="005D1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3E68B7D0" w14:textId="77777777" w:rsidR="00B02F70" w:rsidRPr="00010FB4" w:rsidRDefault="00B02F70" w:rsidP="005D1A25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526088B8" w14:textId="5C1F3ECC" w:rsidR="00B02F70" w:rsidRPr="00010FB4" w:rsidRDefault="00303FE1" w:rsidP="005D1A25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Weiterprogrammieren an der Slot-Maschine.</w:t>
            </w:r>
            <w:r w:rsidR="006213E2">
              <w:rPr>
                <w:b/>
                <w:i w:val="0"/>
                <w:sz w:val="24"/>
              </w:rPr>
              <w:t xml:space="preserve"> Programmierbeginn des Shops.</w:t>
            </w:r>
          </w:p>
        </w:tc>
      </w:tr>
    </w:tbl>
    <w:p w14:paraId="496E884B" w14:textId="5DBB5687" w:rsidR="00B02F70" w:rsidRDefault="00B02F70" w:rsidP="00216A43"/>
    <w:p w14:paraId="7393ADAC" w14:textId="7D1EF16B" w:rsidR="006213E2" w:rsidRDefault="006213E2" w:rsidP="006213E2">
      <w:pPr>
        <w:pStyle w:val="berschrift2"/>
      </w:pPr>
      <w:r>
        <w:t xml:space="preserve">  08.05.2018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6213E2" w:rsidRPr="00010FB4" w14:paraId="631C11CB" w14:textId="77777777" w:rsidTr="005D1A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037A871D" w14:textId="77777777" w:rsidR="006213E2" w:rsidRPr="00010FB4" w:rsidRDefault="006213E2" w:rsidP="005D1A25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0E9E1F1B" w14:textId="0D730042" w:rsidR="006213E2" w:rsidRPr="00010FB4" w:rsidRDefault="0026516C" w:rsidP="005D1A25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Weiterprogrammieren an der Slot-Maschine und </w:t>
            </w:r>
            <w:r w:rsidR="00416E2E">
              <w:rPr>
                <w:b/>
                <w:i w:val="0"/>
                <w:sz w:val="24"/>
              </w:rPr>
              <w:t>an dem</w:t>
            </w:r>
            <w:r>
              <w:rPr>
                <w:b/>
                <w:i w:val="0"/>
                <w:sz w:val="24"/>
              </w:rPr>
              <w:t xml:space="preserve"> Shop. </w:t>
            </w:r>
          </w:p>
        </w:tc>
      </w:tr>
    </w:tbl>
    <w:p w14:paraId="76F36C6E" w14:textId="4682F4FE" w:rsidR="006213E2" w:rsidRDefault="006213E2" w:rsidP="00216A43"/>
    <w:p w14:paraId="2011396E" w14:textId="443FD7A0" w:rsidR="005873C5" w:rsidRDefault="005873C5" w:rsidP="005873C5">
      <w:pPr>
        <w:pStyle w:val="berschrift2"/>
      </w:pPr>
      <w:r>
        <w:t xml:space="preserve">  </w:t>
      </w:r>
      <w:r w:rsidR="00596A24">
        <w:t>15</w:t>
      </w:r>
      <w:r>
        <w:t>.05.2018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5873C5" w:rsidRPr="00010FB4" w14:paraId="191EF26C" w14:textId="77777777" w:rsidTr="00BE7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4FD4E1F7" w14:textId="77777777" w:rsidR="005873C5" w:rsidRPr="00010FB4" w:rsidRDefault="005873C5" w:rsidP="00BE7925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34ED92A1" w14:textId="77777777" w:rsidR="005873C5" w:rsidRPr="00010FB4" w:rsidRDefault="005873C5" w:rsidP="00BE7925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Weiterprogrammieren an der Slot-Maschine und an dem Shop. </w:t>
            </w:r>
          </w:p>
        </w:tc>
      </w:tr>
    </w:tbl>
    <w:p w14:paraId="28FD7F81" w14:textId="5F8BA770" w:rsidR="005873C5" w:rsidRDefault="005873C5" w:rsidP="00216A43"/>
    <w:p w14:paraId="12DF25D9" w14:textId="4AB2858E" w:rsidR="00596A24" w:rsidRDefault="00596A24" w:rsidP="00596A24">
      <w:pPr>
        <w:pStyle w:val="berschrift2"/>
      </w:pPr>
      <w:r>
        <w:t xml:space="preserve">  22.05.2018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596A24" w:rsidRPr="00010FB4" w14:paraId="6A97138B" w14:textId="77777777" w:rsidTr="00BE7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15BBACFB" w14:textId="77777777" w:rsidR="00596A24" w:rsidRPr="00010FB4" w:rsidRDefault="00596A24" w:rsidP="00BE7925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5BE7E708" w14:textId="3237029C" w:rsidR="00596A24" w:rsidRPr="00010FB4" w:rsidRDefault="00596A24" w:rsidP="00BE7925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Weiterprogrammieren an der Slot-Maschine. Design des Shops bearbeiten. </w:t>
            </w:r>
          </w:p>
        </w:tc>
      </w:tr>
    </w:tbl>
    <w:p w14:paraId="690DC28A" w14:textId="4169C72B" w:rsidR="00596A24" w:rsidRDefault="00596A24" w:rsidP="00596A24">
      <w:pPr>
        <w:pStyle w:val="berschrift2"/>
      </w:pPr>
      <w:r>
        <w:lastRenderedPageBreak/>
        <w:t xml:space="preserve">  29.05.2018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596A24" w:rsidRPr="00010FB4" w14:paraId="7AA84B71" w14:textId="77777777" w:rsidTr="00BE79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4FED0977" w14:textId="77777777" w:rsidR="00596A24" w:rsidRPr="00010FB4" w:rsidRDefault="00596A24" w:rsidP="00BE7925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5390F232" w14:textId="516676F9" w:rsidR="00596A24" w:rsidRPr="00010FB4" w:rsidRDefault="00596A24" w:rsidP="00BE7925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 xml:space="preserve">Weiterprogrammieren an der Slot-Maschine und Design des Shops fertigstellen. Einbinden des Shops zur Slot-Maschine. </w:t>
            </w:r>
          </w:p>
        </w:tc>
      </w:tr>
    </w:tbl>
    <w:p w14:paraId="45EF7A12" w14:textId="259B3B15" w:rsidR="007140F0" w:rsidRDefault="007140F0" w:rsidP="007140F0">
      <w:pPr>
        <w:pStyle w:val="berschrift2"/>
      </w:pPr>
      <w:r>
        <w:t xml:space="preserve">  1</w:t>
      </w:r>
      <w:r w:rsidR="007F3727">
        <w:t>4</w:t>
      </w:r>
      <w:r>
        <w:t>.06.2018</w:t>
      </w:r>
    </w:p>
    <w:tbl>
      <w:tblPr>
        <w:tblStyle w:val="TipTable"/>
        <w:tblW w:w="5000" w:type="pct"/>
        <w:tblLook w:val="04A0" w:firstRow="1" w:lastRow="0" w:firstColumn="1" w:lastColumn="0" w:noHBand="0" w:noVBand="1"/>
      </w:tblPr>
      <w:tblGrid>
        <w:gridCol w:w="457"/>
        <w:gridCol w:w="8570"/>
      </w:tblGrid>
      <w:tr w:rsidR="007140F0" w:rsidRPr="00010FB4" w14:paraId="1C5D4786" w14:textId="77777777" w:rsidTr="00204A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" w:type="pct"/>
          </w:tcPr>
          <w:p w14:paraId="0F2AE01B" w14:textId="77777777" w:rsidR="007140F0" w:rsidRPr="00010FB4" w:rsidRDefault="007140F0" w:rsidP="00204AFC">
            <w:pPr>
              <w:pStyle w:val="Tipptext"/>
              <w:tabs>
                <w:tab w:val="right" w:pos="7895"/>
              </w:tabs>
              <w:rPr>
                <w:b/>
                <w:i w:val="0"/>
                <w:sz w:val="24"/>
              </w:rPr>
            </w:pPr>
          </w:p>
        </w:tc>
        <w:tc>
          <w:tcPr>
            <w:tcW w:w="4747" w:type="pct"/>
          </w:tcPr>
          <w:p w14:paraId="7AE41DEF" w14:textId="43DCF9EE" w:rsidR="007140F0" w:rsidRPr="00010FB4" w:rsidRDefault="007140F0" w:rsidP="00204AFC">
            <w:pPr>
              <w:pStyle w:val="Tipptext"/>
              <w:tabs>
                <w:tab w:val="right" w:pos="78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24"/>
              </w:rPr>
            </w:pPr>
            <w:r>
              <w:rPr>
                <w:b/>
                <w:i w:val="0"/>
                <w:sz w:val="24"/>
              </w:rPr>
              <w:t>Programmieren</w:t>
            </w:r>
            <w:r w:rsidR="0010269C">
              <w:rPr>
                <w:b/>
                <w:i w:val="0"/>
                <w:sz w:val="24"/>
              </w:rPr>
              <w:t xml:space="preserve"> der Rotation der Slot-Maschine</w:t>
            </w:r>
            <w:r w:rsidR="007E722A">
              <w:rPr>
                <w:b/>
                <w:i w:val="0"/>
                <w:sz w:val="24"/>
              </w:rPr>
              <w:t xml:space="preserve">. </w:t>
            </w:r>
            <w:r w:rsidR="0010269C">
              <w:rPr>
                <w:b/>
                <w:i w:val="0"/>
                <w:sz w:val="24"/>
              </w:rPr>
              <w:t xml:space="preserve">Fertigstellen und Einbinden der Optionen. </w:t>
            </w:r>
            <w:r>
              <w:rPr>
                <w:b/>
                <w:i w:val="0"/>
                <w:sz w:val="24"/>
              </w:rPr>
              <w:t xml:space="preserve"> </w:t>
            </w:r>
          </w:p>
        </w:tc>
      </w:tr>
    </w:tbl>
    <w:p w14:paraId="0BA34D75" w14:textId="77777777" w:rsidR="00596A24" w:rsidRPr="00216A43" w:rsidRDefault="00596A24" w:rsidP="00216A43">
      <w:bookmarkStart w:id="0" w:name="_GoBack"/>
      <w:bookmarkEnd w:id="0"/>
    </w:p>
    <w:sectPr w:rsidR="00596A24" w:rsidRPr="00216A43" w:rsidSect="00214A9D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B1B51" w14:textId="77777777" w:rsidR="0032279B" w:rsidRDefault="0032279B">
      <w:pPr>
        <w:spacing w:after="0" w:line="240" w:lineRule="auto"/>
      </w:pPr>
      <w:r>
        <w:separator/>
      </w:r>
    </w:p>
  </w:endnote>
  <w:endnote w:type="continuationSeparator" w:id="0">
    <w:p w14:paraId="50BAE56A" w14:textId="77777777" w:rsidR="0032279B" w:rsidRDefault="0032279B">
      <w:pPr>
        <w:spacing w:after="0" w:line="240" w:lineRule="auto"/>
      </w:pPr>
      <w:r>
        <w:continuationSeparator/>
      </w:r>
    </w:p>
  </w:endnote>
  <w:endnote w:type="continuationNotice" w:id="1">
    <w:p w14:paraId="76351EDE" w14:textId="77777777" w:rsidR="00542716" w:rsidRDefault="0054271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0B950" w14:textId="77777777" w:rsidR="0032279B" w:rsidRDefault="0032279B">
      <w:pPr>
        <w:spacing w:after="0" w:line="240" w:lineRule="auto"/>
      </w:pPr>
      <w:r>
        <w:separator/>
      </w:r>
    </w:p>
  </w:footnote>
  <w:footnote w:type="continuationSeparator" w:id="0">
    <w:p w14:paraId="2317CC24" w14:textId="77777777" w:rsidR="0032279B" w:rsidRDefault="0032279B">
      <w:pPr>
        <w:spacing w:after="0" w:line="240" w:lineRule="auto"/>
      </w:pPr>
      <w:r>
        <w:continuationSeparator/>
      </w:r>
    </w:p>
  </w:footnote>
  <w:footnote w:type="continuationNotice" w:id="1">
    <w:p w14:paraId="723F3083" w14:textId="77777777" w:rsidR="00542716" w:rsidRDefault="0054271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E4E08" w14:textId="77777777" w:rsidR="00C93B45" w:rsidRPr="00515D2C" w:rsidRDefault="00214A9D" w:rsidP="00411822">
    <w:pPr>
      <w:pStyle w:val="Kopfzeile"/>
      <w:rPr>
        <w:lang w:val="en-U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7923C3" w14:textId="77777777"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058EB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82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14:paraId="6D7923C3" w14:textId="77777777"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058EB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15D2C" w:rsidRPr="00515D2C">
      <w:rPr>
        <w:lang w:val="en-US"/>
      </w:rPr>
      <w:t>3BHIF</w:t>
    </w:r>
    <w:r w:rsidR="00515D2C" w:rsidRPr="00515D2C">
      <w:rPr>
        <w:lang w:val="en-US"/>
      </w:rPr>
      <w:tab/>
      <w:t xml:space="preserve">Marcel </w:t>
    </w:r>
    <w:proofErr w:type="spellStart"/>
    <w:r w:rsidR="00515D2C" w:rsidRPr="00515D2C">
      <w:rPr>
        <w:lang w:val="en-US"/>
      </w:rPr>
      <w:t>Gailberger</w:t>
    </w:r>
    <w:proofErr w:type="spellEnd"/>
    <w:r w:rsidR="00515D2C" w:rsidRPr="00515D2C">
      <w:rPr>
        <w:lang w:val="en-US"/>
      </w:rPr>
      <w:t xml:space="preserve">, Pascal </w:t>
    </w:r>
    <w:proofErr w:type="spellStart"/>
    <w:r w:rsidR="00515D2C" w:rsidRPr="00515D2C">
      <w:rPr>
        <w:lang w:val="en-US"/>
      </w:rPr>
      <w:t>Goisek</w:t>
    </w:r>
    <w:proofErr w:type="spellEnd"/>
    <w:r w:rsidR="00515D2C" w:rsidRPr="00515D2C">
      <w:rPr>
        <w:lang w:val="en-US"/>
      </w:rPr>
      <w:t>,</w:t>
    </w:r>
    <w:r w:rsidR="00515D2C">
      <w:rPr>
        <w:lang w:val="en-US"/>
      </w:rPr>
      <w:t xml:space="preserve"> Verena Kriegl, Florian </w:t>
    </w:r>
    <w:proofErr w:type="spellStart"/>
    <w:r w:rsidR="00515D2C">
      <w:rPr>
        <w:lang w:val="en-US"/>
      </w:rPr>
      <w:t>Lambauer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F09A4"/>
    <w:multiLevelType w:val="hybridMultilevel"/>
    <w:tmpl w:val="862E0D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3B75B6"/>
    <w:multiLevelType w:val="hybridMultilevel"/>
    <w:tmpl w:val="876A86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D1747"/>
    <w:multiLevelType w:val="hybridMultilevel"/>
    <w:tmpl w:val="EDDE12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53C4F"/>
    <w:multiLevelType w:val="hybridMultilevel"/>
    <w:tmpl w:val="3A52DA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2252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04"/>
    <w:rsid w:val="00010FB4"/>
    <w:rsid w:val="00034133"/>
    <w:rsid w:val="0004581D"/>
    <w:rsid w:val="00060932"/>
    <w:rsid w:val="000916D6"/>
    <w:rsid w:val="000A0553"/>
    <w:rsid w:val="000A54E0"/>
    <w:rsid w:val="000A5DCF"/>
    <w:rsid w:val="0010269C"/>
    <w:rsid w:val="00145704"/>
    <w:rsid w:val="001867C4"/>
    <w:rsid w:val="002058EB"/>
    <w:rsid w:val="00214A9D"/>
    <w:rsid w:val="00216A43"/>
    <w:rsid w:val="0026516C"/>
    <w:rsid w:val="003020EA"/>
    <w:rsid w:val="00303FE1"/>
    <w:rsid w:val="0032279B"/>
    <w:rsid w:val="0036580F"/>
    <w:rsid w:val="00411822"/>
    <w:rsid w:val="00416E2E"/>
    <w:rsid w:val="004B0BEB"/>
    <w:rsid w:val="004F183A"/>
    <w:rsid w:val="004F4613"/>
    <w:rsid w:val="00515D2C"/>
    <w:rsid w:val="00542716"/>
    <w:rsid w:val="00572622"/>
    <w:rsid w:val="00577D9C"/>
    <w:rsid w:val="005873C5"/>
    <w:rsid w:val="00596A24"/>
    <w:rsid w:val="005B38F2"/>
    <w:rsid w:val="006213E2"/>
    <w:rsid w:val="006845AB"/>
    <w:rsid w:val="006F38E9"/>
    <w:rsid w:val="007140F0"/>
    <w:rsid w:val="007A30C0"/>
    <w:rsid w:val="007E722A"/>
    <w:rsid w:val="007F3727"/>
    <w:rsid w:val="00837A33"/>
    <w:rsid w:val="00875C92"/>
    <w:rsid w:val="008765A7"/>
    <w:rsid w:val="00930773"/>
    <w:rsid w:val="00971CCA"/>
    <w:rsid w:val="009D1CC7"/>
    <w:rsid w:val="009E4DE4"/>
    <w:rsid w:val="009F2D51"/>
    <w:rsid w:val="00A04496"/>
    <w:rsid w:val="00A258E7"/>
    <w:rsid w:val="00A56F0A"/>
    <w:rsid w:val="00AA04C5"/>
    <w:rsid w:val="00AA4609"/>
    <w:rsid w:val="00AF2637"/>
    <w:rsid w:val="00AF3AE9"/>
    <w:rsid w:val="00B02F70"/>
    <w:rsid w:val="00B07479"/>
    <w:rsid w:val="00B63936"/>
    <w:rsid w:val="00BE2B2E"/>
    <w:rsid w:val="00C93B45"/>
    <w:rsid w:val="00C94854"/>
    <w:rsid w:val="00D749B0"/>
    <w:rsid w:val="00D74A1E"/>
    <w:rsid w:val="00DA71FA"/>
    <w:rsid w:val="00DC116F"/>
    <w:rsid w:val="00DE1E59"/>
    <w:rsid w:val="00DE37D1"/>
    <w:rsid w:val="00ED611A"/>
    <w:rsid w:val="00F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575CD8E5"/>
  <w15:chartTrackingRefBased/>
  <w15:docId w15:val="{0A1A5A24-8C0D-4F12-BEAB-6D17DD51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F183A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paragraph" w:styleId="Listenabsatz">
    <w:name w:val="List Paragraph"/>
    <w:basedOn w:val="Standard"/>
    <w:uiPriority w:val="34"/>
    <w:unhideWhenUsed/>
    <w:qFormat/>
    <w:rsid w:val="0014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rena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AD9494EEE0C4950A216ECE785828F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901992-D6DA-4076-BCC0-932C3365A0FA}"/>
      </w:docPartPr>
      <w:docPartBody>
        <w:p w:rsidR="00B626EB" w:rsidRDefault="00AA2CE7">
          <w:pPr>
            <w:pStyle w:val="1AD9494EEE0C4950A216ECE785828F17"/>
          </w:pPr>
          <w:r>
            <w:t>[Datum auswählen]</w:t>
          </w:r>
        </w:p>
      </w:docPartBody>
    </w:docPart>
    <w:docPart>
      <w:docPartPr>
        <w:name w:val="82E25E4D5DBA470D9722996EEEA1BD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E229C3-C73C-412A-A8D2-86CC258792F6}"/>
      </w:docPartPr>
      <w:docPartBody>
        <w:p w:rsidR="00B626EB" w:rsidRDefault="00AA2CE7">
          <w:pPr>
            <w:pStyle w:val="82E25E4D5DBA470D9722996EEEA1BDA9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E7"/>
    <w:rsid w:val="0044273A"/>
    <w:rsid w:val="004625EE"/>
    <w:rsid w:val="00AA2CE7"/>
    <w:rsid w:val="00AD612D"/>
    <w:rsid w:val="00B626EB"/>
    <w:rsid w:val="00B9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4E922AB46EA4541A2315C012CF00282">
    <w:name w:val="04E922AB46EA4541A2315C012CF00282"/>
  </w:style>
  <w:style w:type="paragraph" w:customStyle="1" w:styleId="1AD9494EEE0C4950A216ECE785828F17">
    <w:name w:val="1AD9494EEE0C4950A216ECE785828F17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82E25E4D5DBA470D9722996EEEA1BDA9">
    <w:name w:val="82E25E4D5DBA470D9722996EEEA1BD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55D961-58EE-47FB-A8F9-30D54865E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3</Pages>
  <Words>268</Words>
  <Characters>1691</Characters>
  <Application>Microsoft Office Word</Application>
  <DocSecurity>0</DocSecurity>
  <Lines>14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Verena</dc:creator>
  <cp:keywords/>
  <cp:lastModifiedBy>Verena Kriegl</cp:lastModifiedBy>
  <cp:revision>54</cp:revision>
  <dcterms:created xsi:type="dcterms:W3CDTF">2018-03-13T09:08:00Z</dcterms:created>
  <dcterms:modified xsi:type="dcterms:W3CDTF">2018-06-16T18:18:00Z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