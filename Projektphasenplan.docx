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B45" w:rsidRPr="00BE2B2E" w:rsidRDefault="00145704">
      <w:pPr>
        <w:pStyle w:val="Titel"/>
      </w:pPr>
      <w:r>
        <w:t>Projekt</w:t>
      </w:r>
      <w:r w:rsidR="00515D2C">
        <w:t>Phasen</w:t>
      </w:r>
    </w:p>
    <w:sdt>
      <w:sdtPr>
        <w:id w:val="216403978"/>
        <w:placeholder>
          <w:docPart w:val="1AD9494EEE0C4950A216ECE785828F17"/>
        </w:placeholder>
        <w:date w:fullDate="2018-03-13T00:00:00Z">
          <w:dateFormat w:val="dd.MM.yyyy"/>
          <w:lid w:val="de-DE"/>
          <w:storeMappedDataAs w:val="dateTime"/>
          <w:calendar w:val="gregorian"/>
        </w:date>
      </w:sdtPr>
      <w:sdtEndPr/>
      <w:sdtContent>
        <w:p w:rsidR="00C93B45" w:rsidRPr="00BE2B2E" w:rsidRDefault="00145704">
          <w:pPr>
            <w:pStyle w:val="Untertitel"/>
          </w:pPr>
          <w:r>
            <w:t>13.03.2018</w:t>
          </w:r>
        </w:p>
      </w:sdtContent>
    </w:sdt>
    <w:p w:rsidR="00C93B45" w:rsidRDefault="00515D2C" w:rsidP="004F183A">
      <w:pPr>
        <w:pStyle w:val="berschrift2"/>
      </w:pPr>
      <w:r>
        <w:t>Idee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4F183A" w:rsidRPr="00BE2B2E" w:rsidTr="006A2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:rsidR="004F183A" w:rsidRPr="00A258E7" w:rsidRDefault="004F183A" w:rsidP="006A26A4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:rsidR="004F183A" w:rsidRPr="004F183A" w:rsidRDefault="004F183A" w:rsidP="004F183A">
            <w:pPr>
              <w:pStyle w:val="Tip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4F183A">
              <w:rPr>
                <w:b/>
                <w:i w:val="0"/>
                <w:color w:val="000000" w:themeColor="text1"/>
                <w:sz w:val="32"/>
              </w:rPr>
              <w:t xml:space="preserve">Slot Maschine + </w:t>
            </w:r>
            <w:proofErr w:type="spellStart"/>
            <w:r w:rsidRPr="004F183A">
              <w:rPr>
                <w:b/>
                <w:i w:val="0"/>
                <w:color w:val="000000" w:themeColor="text1"/>
                <w:sz w:val="32"/>
              </w:rPr>
              <w:t>Clicker</w:t>
            </w:r>
            <w:proofErr w:type="spellEnd"/>
          </w:p>
        </w:tc>
      </w:tr>
    </w:tbl>
    <w:p w:rsidR="004F183A" w:rsidRPr="00BE2B2E" w:rsidRDefault="004F183A" w:rsidP="004F183A"/>
    <w:p w:rsidR="00C93B45" w:rsidRPr="00BE2B2E" w:rsidRDefault="00515D2C" w:rsidP="0036580F">
      <w:pPr>
        <w:pStyle w:val="berschrift2"/>
        <w:tabs>
          <w:tab w:val="clear" w:pos="360"/>
        </w:tabs>
      </w:pPr>
      <w:r>
        <w:t>Vorstudie</w:t>
      </w:r>
      <w:bookmarkStart w:id="0" w:name="_GoBack"/>
      <w:bookmarkEnd w:id="0"/>
    </w:p>
    <w:sdt>
      <w:sdtPr>
        <w:rPr>
          <w:b/>
          <w:sz w:val="24"/>
        </w:rPr>
        <w:id w:val="-1466881030"/>
        <w:placeholder>
          <w:docPart w:val="82E25E4D5DBA470D9722996EEEA1BDA9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C93B45" w:rsidRPr="00BE2B2E" w:rsidTr="008765A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:rsidR="00C93B45" w:rsidRPr="00A258E7" w:rsidRDefault="00C93B45" w:rsidP="00A258E7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:rsidR="00A258E7" w:rsidRPr="00A258E7" w:rsidRDefault="00A258E7" w:rsidP="00A258E7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i w:val="0"/>
                    <w:sz w:val="24"/>
                  </w:rPr>
                </w:pPr>
                <w:r w:rsidRPr="00A258E7">
                  <w:rPr>
                    <w:b/>
                    <w:i w:val="0"/>
                    <w:sz w:val="24"/>
                  </w:rPr>
                  <w:t>Ziele</w:t>
                </w:r>
              </w:p>
              <w:p w:rsidR="00515D2C" w:rsidRPr="00A258E7" w:rsidRDefault="00515D2C" w:rsidP="00515D2C">
                <w:pPr>
                  <w:pStyle w:val="Tipptext"/>
                  <w:numPr>
                    <w:ilvl w:val="0"/>
                    <w:numId w:val="5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</w:rPr>
                </w:pPr>
                <w:r w:rsidRPr="00A258E7">
                  <w:rPr>
                    <w:sz w:val="20"/>
                  </w:rPr>
                  <w:t>Programmieren einer Slot Maschine</w:t>
                </w:r>
              </w:p>
              <w:p w:rsidR="008765A7" w:rsidRPr="00A258E7" w:rsidRDefault="00515D2C" w:rsidP="008765A7">
                <w:pPr>
                  <w:pStyle w:val="Tipptext"/>
                  <w:numPr>
                    <w:ilvl w:val="0"/>
                    <w:numId w:val="5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</w:rPr>
                </w:pPr>
                <w:r w:rsidRPr="00A258E7">
                  <w:rPr>
                    <w:sz w:val="20"/>
                  </w:rPr>
                  <w:t>Veröffentlichung auf einer Webseite</w:t>
                </w:r>
              </w:p>
              <w:p w:rsidR="00515D2C" w:rsidRPr="00A258E7" w:rsidRDefault="00515D2C" w:rsidP="00A258E7">
                <w:pPr>
                  <w:pStyle w:val="Tipptext"/>
                  <w:ind w:left="-308" w:firstLine="3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i w:val="0"/>
                    <w:sz w:val="24"/>
                  </w:rPr>
                </w:pPr>
                <w:r w:rsidRPr="00A258E7">
                  <w:rPr>
                    <w:b/>
                    <w:i w:val="0"/>
                    <w:sz w:val="24"/>
                  </w:rPr>
                  <w:t>Kosten/Nutzen</w:t>
                </w:r>
              </w:p>
              <w:p w:rsidR="00515D2C" w:rsidRPr="00A258E7" w:rsidRDefault="00515D2C" w:rsidP="00515D2C">
                <w:pPr>
                  <w:pStyle w:val="Tipptext"/>
                  <w:numPr>
                    <w:ilvl w:val="0"/>
                    <w:numId w:val="6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</w:rPr>
                </w:pPr>
                <w:r w:rsidRPr="00A258E7">
                  <w:rPr>
                    <w:sz w:val="20"/>
                  </w:rPr>
                  <w:t>Zeitaufwand/Unterhaltung</w:t>
                </w:r>
              </w:p>
              <w:p w:rsidR="00515D2C" w:rsidRPr="00A258E7" w:rsidRDefault="00515D2C" w:rsidP="00515D2C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i w:val="0"/>
                    <w:sz w:val="24"/>
                  </w:rPr>
                </w:pPr>
                <w:r w:rsidRPr="00A258E7">
                  <w:rPr>
                    <w:b/>
                    <w:i w:val="0"/>
                    <w:sz w:val="24"/>
                  </w:rPr>
                  <w:t>Finanzierung</w:t>
                </w:r>
              </w:p>
              <w:p w:rsidR="00515D2C" w:rsidRPr="00A258E7" w:rsidRDefault="00515D2C" w:rsidP="00515D2C">
                <w:pPr>
                  <w:pStyle w:val="Tipptext"/>
                  <w:numPr>
                    <w:ilvl w:val="0"/>
                    <w:numId w:val="6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 w:rsidRPr="00A258E7">
                  <w:rPr>
                    <w:sz w:val="20"/>
                  </w:rPr>
                  <w:t>Kostenlos</w:t>
                </w:r>
              </w:p>
            </w:tc>
          </w:tr>
        </w:tbl>
        <w:p w:rsidR="00C93B45" w:rsidRPr="00BE2B2E" w:rsidRDefault="00060932"/>
      </w:sdtContent>
    </w:sdt>
    <w:p w:rsidR="00C93B45" w:rsidRPr="00BE2B2E" w:rsidRDefault="00515D2C">
      <w:pPr>
        <w:pStyle w:val="berschrift2"/>
      </w:pPr>
      <w:r>
        <w:t>Projektplanung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C93B45" w:rsidRPr="00BE2B2E" w:rsidRDefault="00C93B45" w:rsidP="005B38F2">
            <w:pPr>
              <w:jc w:val="left"/>
            </w:pPr>
          </w:p>
        </w:tc>
        <w:tc>
          <w:tcPr>
            <w:tcW w:w="4692" w:type="pct"/>
          </w:tcPr>
          <w:p w:rsidR="005B38F2" w:rsidRPr="005B38F2" w:rsidRDefault="005B38F2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szCs w:val="24"/>
              </w:rPr>
            </w:pPr>
            <w:r w:rsidRPr="005B38F2">
              <w:rPr>
                <w:b/>
                <w:i w:val="0"/>
                <w:sz w:val="24"/>
                <w:szCs w:val="24"/>
              </w:rPr>
              <w:t>Termin</w:t>
            </w:r>
          </w:p>
          <w:p w:rsidR="00515D2C" w:rsidRPr="005B38F2" w:rsidRDefault="00515D2C" w:rsidP="00515D2C">
            <w:pPr>
              <w:pStyle w:val="Tipptex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B38F2">
              <w:rPr>
                <w:sz w:val="20"/>
              </w:rPr>
              <w:t>Anfang: 06.03.20128</w:t>
            </w:r>
          </w:p>
          <w:p w:rsidR="00515D2C" w:rsidRPr="005B38F2" w:rsidRDefault="00515D2C" w:rsidP="00515D2C">
            <w:pPr>
              <w:pStyle w:val="Tipptex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B38F2">
              <w:rPr>
                <w:sz w:val="20"/>
              </w:rPr>
              <w:t xml:space="preserve">Fertigstellung: Ende des zweiten </w:t>
            </w:r>
            <w:proofErr w:type="spellStart"/>
            <w:r w:rsidRPr="005B38F2">
              <w:rPr>
                <w:sz w:val="20"/>
              </w:rPr>
              <w:t>Semsters</w:t>
            </w:r>
            <w:proofErr w:type="spellEnd"/>
          </w:p>
          <w:p w:rsidR="00515D2C" w:rsidRPr="005B38F2" w:rsidRDefault="00515D2C" w:rsidP="00515D2C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szCs w:val="24"/>
              </w:rPr>
            </w:pPr>
            <w:r w:rsidRPr="005B38F2">
              <w:rPr>
                <w:b/>
                <w:i w:val="0"/>
                <w:sz w:val="24"/>
                <w:szCs w:val="24"/>
              </w:rPr>
              <w:t>Aufwand</w:t>
            </w:r>
          </w:p>
          <w:p w:rsidR="00515D2C" w:rsidRPr="005B38F2" w:rsidRDefault="00515D2C" w:rsidP="00515D2C">
            <w:pPr>
              <w:pStyle w:val="Tipp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B38F2">
              <w:rPr>
                <w:sz w:val="20"/>
              </w:rPr>
              <w:t>30h/Person, Lernaufwand</w:t>
            </w:r>
          </w:p>
          <w:p w:rsidR="00515D2C" w:rsidRPr="005B38F2" w:rsidRDefault="00515D2C" w:rsidP="00515D2C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szCs w:val="24"/>
              </w:rPr>
            </w:pPr>
            <w:r w:rsidRPr="005B38F2">
              <w:rPr>
                <w:b/>
                <w:i w:val="0"/>
                <w:sz w:val="24"/>
                <w:szCs w:val="24"/>
              </w:rPr>
              <w:t>Aktivitäten</w:t>
            </w:r>
          </w:p>
          <w:p w:rsidR="00515D2C" w:rsidRPr="005B38F2" w:rsidRDefault="00515D2C" w:rsidP="00515D2C">
            <w:pPr>
              <w:pStyle w:val="Tipp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B38F2">
              <w:rPr>
                <w:sz w:val="20"/>
              </w:rPr>
              <w:t>Designen, Programmieren und Dokumentieren</w:t>
            </w:r>
          </w:p>
        </w:tc>
      </w:tr>
    </w:tbl>
    <w:p w:rsidR="00C93B45" w:rsidRPr="00BE2B2E" w:rsidRDefault="00C93B45"/>
    <w:p w:rsidR="00C93B45" w:rsidRPr="00BE2B2E" w:rsidRDefault="00515D2C" w:rsidP="00515D2C">
      <w:pPr>
        <w:pStyle w:val="berschrift2"/>
      </w:pPr>
      <w:r>
        <w:t>Projektdurchführung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15D2C" w:rsidRPr="00BE2B2E" w:rsidRDefault="00515D2C" w:rsidP="00515D2C"/>
        </w:tc>
        <w:tc>
          <w:tcPr>
            <w:tcW w:w="4692" w:type="pct"/>
          </w:tcPr>
          <w:p w:rsidR="005B38F2" w:rsidRPr="005B38F2" w:rsidRDefault="005B38F2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szCs w:val="24"/>
              </w:rPr>
            </w:pPr>
            <w:r w:rsidRPr="005B38F2">
              <w:rPr>
                <w:b/>
                <w:i w:val="0"/>
                <w:sz w:val="24"/>
                <w:szCs w:val="24"/>
              </w:rPr>
              <w:t>Kontrolle</w:t>
            </w:r>
          </w:p>
          <w:p w:rsidR="00515D2C" w:rsidRPr="005B38F2" w:rsidRDefault="00515D2C" w:rsidP="00515D2C">
            <w:pPr>
              <w:pStyle w:val="Tipp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B38F2">
              <w:rPr>
                <w:sz w:val="20"/>
              </w:rPr>
              <w:t>Herr Prof. Ebner</w:t>
            </w:r>
          </w:p>
          <w:p w:rsidR="00515D2C" w:rsidRPr="00BE2B2E" w:rsidRDefault="00515D2C" w:rsidP="00515D2C">
            <w:pPr>
              <w:pStyle w:val="Tipp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8F2">
              <w:rPr>
                <w:sz w:val="20"/>
              </w:rPr>
              <w:t>Herr Prof. Schreiber</w:t>
            </w:r>
          </w:p>
        </w:tc>
      </w:tr>
    </w:tbl>
    <w:p w:rsidR="00C93B45" w:rsidRPr="00BE2B2E" w:rsidRDefault="00C93B45"/>
    <w:p w:rsidR="00C93B45" w:rsidRPr="00BE2B2E" w:rsidRDefault="00515D2C">
      <w:pPr>
        <w:pStyle w:val="berschrift2"/>
      </w:pPr>
      <w:r>
        <w:lastRenderedPageBreak/>
        <w:t>Abnahme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15D2C" w:rsidRPr="00BE2B2E" w:rsidRDefault="00515D2C" w:rsidP="005B38F2"/>
        </w:tc>
        <w:tc>
          <w:tcPr>
            <w:tcW w:w="4692" w:type="pct"/>
          </w:tcPr>
          <w:p w:rsidR="005B38F2" w:rsidRPr="005B38F2" w:rsidRDefault="005B38F2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szCs w:val="24"/>
              </w:rPr>
            </w:pPr>
            <w:r w:rsidRPr="005B38F2">
              <w:rPr>
                <w:b/>
                <w:i w:val="0"/>
                <w:sz w:val="24"/>
                <w:szCs w:val="24"/>
              </w:rPr>
              <w:t>Präsentation</w:t>
            </w:r>
          </w:p>
          <w:p w:rsidR="00515D2C" w:rsidRPr="005B38F2" w:rsidRDefault="00515D2C" w:rsidP="00515D2C">
            <w:pPr>
              <w:pStyle w:val="Tipptext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5B38F2">
              <w:rPr>
                <w:sz w:val="20"/>
              </w:rPr>
              <w:t>Prezi</w:t>
            </w:r>
            <w:proofErr w:type="spellEnd"/>
          </w:p>
          <w:p w:rsidR="00515D2C" w:rsidRPr="005B38F2" w:rsidRDefault="00515D2C" w:rsidP="00515D2C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szCs w:val="24"/>
              </w:rPr>
            </w:pPr>
            <w:r w:rsidRPr="005B38F2">
              <w:rPr>
                <w:b/>
                <w:i w:val="0"/>
                <w:sz w:val="24"/>
                <w:szCs w:val="24"/>
              </w:rPr>
              <w:t>Veröffentlichung</w:t>
            </w:r>
          </w:p>
          <w:p w:rsidR="00515D2C" w:rsidRPr="005B38F2" w:rsidRDefault="00515D2C" w:rsidP="00515D2C">
            <w:pPr>
              <w:pStyle w:val="Tipptext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B38F2">
              <w:rPr>
                <w:sz w:val="20"/>
              </w:rPr>
              <w:t>Webseite</w:t>
            </w:r>
          </w:p>
        </w:tc>
      </w:tr>
    </w:tbl>
    <w:p w:rsidR="00C93B45" w:rsidRPr="00BE2B2E" w:rsidRDefault="00C93B45"/>
    <w:sectPr w:rsidR="00C93B45" w:rsidRPr="00BE2B2E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932" w:rsidRDefault="00060932">
      <w:pPr>
        <w:spacing w:after="0" w:line="240" w:lineRule="auto"/>
      </w:pPr>
      <w:r>
        <w:separator/>
      </w:r>
    </w:p>
  </w:endnote>
  <w:endnote w:type="continuationSeparator" w:id="0">
    <w:p w:rsidR="00060932" w:rsidRDefault="00060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932" w:rsidRDefault="00060932">
      <w:pPr>
        <w:spacing w:after="0" w:line="240" w:lineRule="auto"/>
      </w:pPr>
      <w:r>
        <w:separator/>
      </w:r>
    </w:p>
  </w:footnote>
  <w:footnote w:type="continuationSeparator" w:id="0">
    <w:p w:rsidR="00060932" w:rsidRDefault="00060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B45" w:rsidRPr="00515D2C" w:rsidRDefault="00214A9D">
    <w:pPr>
      <w:pStyle w:val="Kopfzeile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15D2C" w:rsidRPr="00515D2C">
      <w:rPr>
        <w:lang w:val="en-US"/>
      </w:rPr>
      <w:t>3BHIF</w:t>
    </w:r>
    <w:r w:rsidR="00515D2C" w:rsidRPr="00515D2C">
      <w:rPr>
        <w:lang w:val="en-US"/>
      </w:rPr>
      <w:tab/>
      <w:t xml:space="preserve">Marcel </w:t>
    </w:r>
    <w:proofErr w:type="spellStart"/>
    <w:r w:rsidR="00515D2C" w:rsidRPr="00515D2C">
      <w:rPr>
        <w:lang w:val="en-US"/>
      </w:rPr>
      <w:t>Gailberger</w:t>
    </w:r>
    <w:proofErr w:type="spellEnd"/>
    <w:r w:rsidR="00515D2C" w:rsidRPr="00515D2C">
      <w:rPr>
        <w:lang w:val="en-US"/>
      </w:rPr>
      <w:t xml:space="preserve">, Pascal </w:t>
    </w:r>
    <w:proofErr w:type="spellStart"/>
    <w:r w:rsidR="00515D2C" w:rsidRPr="00515D2C">
      <w:rPr>
        <w:lang w:val="en-US"/>
      </w:rPr>
      <w:t>Goisek</w:t>
    </w:r>
    <w:proofErr w:type="spellEnd"/>
    <w:r w:rsidR="00515D2C" w:rsidRPr="00515D2C">
      <w:rPr>
        <w:lang w:val="en-US"/>
      </w:rPr>
      <w:t>,</w:t>
    </w:r>
    <w:r w:rsidR="00515D2C">
      <w:rPr>
        <w:lang w:val="en-US"/>
      </w:rPr>
      <w:t xml:space="preserve"> Verena </w:t>
    </w:r>
    <w:proofErr w:type="spellStart"/>
    <w:r w:rsidR="00515D2C">
      <w:rPr>
        <w:lang w:val="en-US"/>
      </w:rPr>
      <w:t>Kriegl</w:t>
    </w:r>
    <w:proofErr w:type="spellEnd"/>
    <w:r w:rsidR="00515D2C">
      <w:rPr>
        <w:lang w:val="en-US"/>
      </w:rPr>
      <w:t xml:space="preserve">, Florian </w:t>
    </w:r>
    <w:proofErr w:type="spellStart"/>
    <w:r w:rsidR="00515D2C">
      <w:rPr>
        <w:lang w:val="en-US"/>
      </w:rPr>
      <w:t>Lambauer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F09A4"/>
    <w:multiLevelType w:val="hybridMultilevel"/>
    <w:tmpl w:val="862E0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75B6"/>
    <w:multiLevelType w:val="hybridMultilevel"/>
    <w:tmpl w:val="876A8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D1747"/>
    <w:multiLevelType w:val="hybridMultilevel"/>
    <w:tmpl w:val="EDDE1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53C4F"/>
    <w:multiLevelType w:val="hybridMultilevel"/>
    <w:tmpl w:val="3A52D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04"/>
    <w:rsid w:val="00060932"/>
    <w:rsid w:val="000A0553"/>
    <w:rsid w:val="00145704"/>
    <w:rsid w:val="001867C4"/>
    <w:rsid w:val="002058EB"/>
    <w:rsid w:val="00214A9D"/>
    <w:rsid w:val="0036580F"/>
    <w:rsid w:val="004F183A"/>
    <w:rsid w:val="00515D2C"/>
    <w:rsid w:val="00577D9C"/>
    <w:rsid w:val="005B38F2"/>
    <w:rsid w:val="008765A7"/>
    <w:rsid w:val="00A258E7"/>
    <w:rsid w:val="00BE2B2E"/>
    <w:rsid w:val="00C9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58E98"/>
  <w15:chartTrackingRefBased/>
  <w15:docId w15:val="{0A1A5A24-8C0D-4F12-BEAB-6D17DD51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F183A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14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ena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D9494EEE0C4950A216ECE785828F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901992-D6DA-4076-BCC0-932C3365A0FA}"/>
      </w:docPartPr>
      <w:docPartBody>
        <w:p w:rsidR="00B626EB" w:rsidRDefault="00AA2CE7">
          <w:pPr>
            <w:pStyle w:val="1AD9494EEE0C4950A216ECE785828F17"/>
          </w:pPr>
          <w:r>
            <w:t>[Datum auswählen]</w:t>
          </w:r>
        </w:p>
      </w:docPartBody>
    </w:docPart>
    <w:docPart>
      <w:docPartPr>
        <w:name w:val="82E25E4D5DBA470D9722996EEEA1BD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229C3-C73C-412A-A8D2-86CC258792F6}"/>
      </w:docPartPr>
      <w:docPartBody>
        <w:p w:rsidR="00B626EB" w:rsidRDefault="00AA2CE7">
          <w:pPr>
            <w:pStyle w:val="82E25E4D5DBA470D9722996EEEA1BDA9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7"/>
    <w:rsid w:val="0044273A"/>
    <w:rsid w:val="004625EE"/>
    <w:rsid w:val="00AA2CE7"/>
    <w:rsid w:val="00B6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E922AB46EA4541A2315C012CF00282">
    <w:name w:val="04E922AB46EA4541A2315C012CF00282"/>
  </w:style>
  <w:style w:type="paragraph" w:customStyle="1" w:styleId="1AD9494EEE0C4950A216ECE785828F17">
    <w:name w:val="1AD9494EEE0C4950A216ECE785828F17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2E25E4D5DBA470D9722996EEEA1BDA9">
    <w:name w:val="82E25E4D5DBA470D9722996EEEA1B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60A759-DBD4-4CD1-81A8-FF2C5E3FA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2</Pages>
  <Words>70</Words>
  <Characters>442</Characters>
  <Application>Microsoft Office Word</Application>
  <DocSecurity>0</DocSecurity>
  <Lines>3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Verena</dc:creator>
  <cp:keywords/>
  <cp:lastModifiedBy>Verena KRIEGL</cp:lastModifiedBy>
  <cp:revision>7</cp:revision>
  <dcterms:created xsi:type="dcterms:W3CDTF">2018-03-13T09:08:00Z</dcterms:created>
  <dcterms:modified xsi:type="dcterms:W3CDTF">2018-03-14T14:26:00Z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